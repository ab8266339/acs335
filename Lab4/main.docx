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55" w:rsidRDefault="00960D55" w:rsidP="00960D55">
      <w:r>
        <w:t>#include "stm32f4xx.h"</w:t>
      </w:r>
    </w:p>
    <w:p w:rsidR="00960D55" w:rsidRDefault="00960D55" w:rsidP="00960D55"/>
    <w:p w:rsidR="00960D55" w:rsidRDefault="00960D55" w:rsidP="00960D55">
      <w:r>
        <w:t>int main(){</w:t>
      </w:r>
    </w:p>
    <w:p w:rsidR="00960D55" w:rsidRDefault="00960D55" w:rsidP="00960D55">
      <w:r>
        <w:tab/>
      </w:r>
    </w:p>
    <w:p w:rsidR="00960D55" w:rsidRDefault="00960D55" w:rsidP="00960D55">
      <w:r>
        <w:t>SPI_HandleTypeDef SPI_Params; // Declares the structure handle for the parameters of SPI1</w:t>
      </w:r>
    </w:p>
    <w:p w:rsidR="00960D55" w:rsidRDefault="00960D55" w:rsidP="00960D55">
      <w:r>
        <w:t>GPIO_InitTypeDef GPIOA_Params; // Declares the structure handle for the parameters of GPIOA</w:t>
      </w:r>
    </w:p>
    <w:p w:rsidR="00960D55" w:rsidRDefault="00960D55" w:rsidP="00960D55">
      <w:r>
        <w:t>GPIO_InitTypeDef GPIOE_Params; // Declares the structure handle for the parameters of GPIOE</w:t>
      </w:r>
    </w:p>
    <w:p w:rsidR="00960D55" w:rsidRDefault="00960D55" w:rsidP="00960D55">
      <w:r>
        <w:t>GPIO_InitTypeDef GPIOE_Params_I; // Declares the structure handle for the parameters of the interrupt pin on GPIOE</w:t>
      </w:r>
    </w:p>
    <w:p w:rsidR="00960D55" w:rsidRDefault="00960D55" w:rsidP="00960D55">
      <w:r>
        <w:t>//uint16_t Z_Reg; //Declares the variable to store the z-axis MS 16-bits in</w:t>
      </w:r>
    </w:p>
    <w:p w:rsidR="00960D55" w:rsidRDefault="00960D55" w:rsidP="00960D55">
      <w:r>
        <w:t>uint16_t X_Reg; //Declares the variable to store the x-axis MS 16-bits in</w:t>
      </w:r>
    </w:p>
    <w:p w:rsidR="00960D55" w:rsidRDefault="00960D55" w:rsidP="00960D55">
      <w:r>
        <w:t>uint16_t Y_Reg; //Declares the variable to store the y-axis MS 16-bits in</w:t>
      </w:r>
    </w:p>
    <w:p w:rsidR="00960D55" w:rsidRDefault="00960D55" w:rsidP="00960D55">
      <w:r>
        <w:t>uint8_t data_to_send[1]; //Declares an array to store the required LIS3DSH</w:t>
      </w:r>
    </w:p>
    <w:p w:rsidR="00960D55" w:rsidRDefault="00960D55" w:rsidP="00960D55">
      <w:r>
        <w:t>//register address in. It has a single element since we will only be</w:t>
      </w:r>
    </w:p>
    <w:p w:rsidR="00960D55" w:rsidRDefault="00960D55" w:rsidP="00960D55">
      <w:r>
        <w:t>//accessing a single address in each SPI transaction.</w:t>
      </w:r>
    </w:p>
    <w:p w:rsidR="00960D55" w:rsidRDefault="00960D55" w:rsidP="00960D55">
      <w:r>
        <w:t>uint16_t data_size=1; //Declares a variable that specifies that only a</w:t>
      </w:r>
    </w:p>
    <w:p w:rsidR="00960D55" w:rsidRDefault="00960D55" w:rsidP="00960D55">
      <w:r>
        <w:t>//single address is accessed in each transaction.</w:t>
      </w:r>
    </w:p>
    <w:p w:rsidR="00960D55" w:rsidRDefault="00960D55" w:rsidP="00960D55">
      <w:r>
        <w:t>uint32_t data_timeout=1000; //Sets a maximum time to wait for the SPI</w:t>
      </w:r>
    </w:p>
    <w:p w:rsidR="00960D55" w:rsidRDefault="00960D55" w:rsidP="00960D55">
      <w:r>
        <w:t>//transaction to complete in - this mean that our program won’t freeze if</w:t>
      </w:r>
    </w:p>
    <w:p w:rsidR="00960D55" w:rsidRDefault="00960D55" w:rsidP="00960D55">
      <w:r>
        <w:t>//there is a problem with the SPI communication channel.</w:t>
      </w:r>
    </w:p>
    <w:p w:rsidR="00960D55" w:rsidRDefault="00960D55" w:rsidP="00960D55">
      <w:r>
        <w:t>uint8_t CTRL_REG4; //Declares the variable to store the who_am_I register value in</w:t>
      </w:r>
    </w:p>
    <w:p w:rsidR="00960D55" w:rsidRDefault="00960D55" w:rsidP="00960D55">
      <w:r>
        <w:t>// Read the value from the Who_am_I register of the LIS3DSH</w:t>
      </w:r>
    </w:p>
    <w:p w:rsidR="00960D55" w:rsidRDefault="00960D55" w:rsidP="00960D55"/>
    <w:p w:rsidR="00960D55" w:rsidRDefault="00960D55" w:rsidP="00960D55">
      <w:r>
        <w:tab/>
      </w:r>
    </w:p>
    <w:p w:rsidR="00960D55" w:rsidRDefault="00960D55" w:rsidP="00960D55">
      <w:r>
        <w:t>// Code to initialise the SPI</w:t>
      </w:r>
      <w:r>
        <w:tab/>
      </w:r>
    </w:p>
    <w:p w:rsidR="00960D55" w:rsidRDefault="00960D55" w:rsidP="00960D55">
      <w:r>
        <w:t>RCC-&gt;APB2ENR |= RCC_APB2ENR_SPI1EN; // Enables the clock for SPI1</w:t>
      </w:r>
    </w:p>
    <w:p w:rsidR="00960D55" w:rsidRDefault="00960D55" w:rsidP="00960D55">
      <w:r>
        <w:t>SPI_Params.Instance = SPI1; // Selects which SPI interface to use</w:t>
      </w:r>
      <w:r>
        <w:tab/>
      </w:r>
    </w:p>
    <w:p w:rsidR="00960D55" w:rsidRDefault="00960D55" w:rsidP="00960D55">
      <w:r>
        <w:t>SPI_Params.Init.Mode = SPI_MODE_MASTER; // Sets the STM32F407 to act as the master</w:t>
      </w:r>
    </w:p>
    <w:p w:rsidR="00960D55" w:rsidRDefault="00960D55" w:rsidP="00960D55">
      <w:r>
        <w:lastRenderedPageBreak/>
        <w:t>SPI_Params.Init.NSS = SPI_NSS_SOFT; // Sets the slave to be controlled by software</w:t>
      </w:r>
    </w:p>
    <w:p w:rsidR="00960D55" w:rsidRDefault="00960D55" w:rsidP="00960D55">
      <w:r>
        <w:t>SPI_Params.Init.Direction = SPI_DIRECTION_2LINES; // Sets the SPI to fullduplex</w:t>
      </w:r>
    </w:p>
    <w:p w:rsidR="00960D55" w:rsidRDefault="00960D55" w:rsidP="00960D55">
      <w:r>
        <w:t>SPI_Params.Init.DataSize = SPI_DATASIZE_8BIT; // Sets the data packet size to 8-bit</w:t>
      </w:r>
    </w:p>
    <w:p w:rsidR="00960D55" w:rsidRDefault="00960D55" w:rsidP="00960D55">
      <w:r>
        <w:t>SPI_Params.Init.CLKPolarity = SPI_POLARITY_HIGH; // Sets the idle polarity for the clock line to high</w:t>
      </w:r>
    </w:p>
    <w:p w:rsidR="00960D55" w:rsidRDefault="00960D55" w:rsidP="00960D55">
      <w:r>
        <w:t>SPI_Params.Init.CLKPhase = SPI_PHASE_2EDGE; // Sets the data line to change on the second transition of the clock line</w:t>
      </w:r>
    </w:p>
    <w:p w:rsidR="00960D55" w:rsidRDefault="00960D55" w:rsidP="00960D55">
      <w:r>
        <w:t>SPI_Params.Init.FirstBit = SPI_FIRSTBIT_MSB; // Sets the transmission to MSB first</w:t>
      </w:r>
    </w:p>
    <w:p w:rsidR="00960D55" w:rsidRDefault="00960D55" w:rsidP="00960D55">
      <w:r>
        <w:t xml:space="preserve">SPI_Params.Init.BaudRatePrescaler = SPI_BAUDRATEPRESCALER_32; // Sets the clock prescaler to divide the main APB2 clock (previously set to 84MHz) by </w:t>
      </w:r>
    </w:p>
    <w:p w:rsidR="00960D55" w:rsidRDefault="00960D55" w:rsidP="00960D55">
      <w:r>
        <w:t>//32 to give a SPI clock of 2.625MHz, which is less the maximum value of 10MHz for the SPI.</w:t>
      </w:r>
    </w:p>
    <w:p w:rsidR="00960D55" w:rsidRDefault="00960D55" w:rsidP="00960D55">
      <w:r>
        <w:t>HAL_SPI_Init(&amp;SPI_Params); // Configures the SPI using the specified parameters</w:t>
      </w:r>
    </w:p>
    <w:p w:rsidR="00960D55" w:rsidRDefault="00960D55" w:rsidP="00960D55"/>
    <w:p w:rsidR="00960D55" w:rsidRDefault="00960D55" w:rsidP="00960D55"/>
    <w:p w:rsidR="00960D55" w:rsidRDefault="00960D55" w:rsidP="00960D55">
      <w:r>
        <w:t>// Code to initialise pins 5-7 of GPIOA</w:t>
      </w:r>
    </w:p>
    <w:p w:rsidR="00960D55" w:rsidRDefault="00960D55" w:rsidP="00960D55">
      <w:r>
        <w:t>RCC-&gt;AHB1ENR |= RCC_AHB1ENR_GPIOAEN; //Enable the clock for GPIOA</w:t>
      </w:r>
    </w:p>
    <w:p w:rsidR="00960D55" w:rsidRDefault="00960D55" w:rsidP="00960D55">
      <w:r>
        <w:t>GPIOA_Params.Pin = GPIO_PIN_5 | GPIO_PIN_6 | GPIO_PIN_7; // Selects pins5,6 and 7</w:t>
      </w:r>
    </w:p>
    <w:p w:rsidR="00960D55" w:rsidRDefault="00960D55" w:rsidP="00960D55">
      <w:r>
        <w:t>GPIOA_Params.Alternate = GPIO_AF5_SPI1; //Selects alternate function 5 which corresponds to SPI1</w:t>
      </w:r>
    </w:p>
    <w:p w:rsidR="00960D55" w:rsidRDefault="00960D55" w:rsidP="00960D55">
      <w:r>
        <w:t>GPIOA_Params.Mode = GPIO_MODE_AF_PP; //Selects alternate function push-pull mode</w:t>
      </w:r>
    </w:p>
    <w:p w:rsidR="00960D55" w:rsidRDefault="00960D55" w:rsidP="00960D55">
      <w:r>
        <w:t>GPIOA_Params.Speed = GPIO_SPEED_FAST; //Selects fast speed</w:t>
      </w:r>
    </w:p>
    <w:p w:rsidR="00960D55" w:rsidRDefault="00960D55" w:rsidP="00960D55">
      <w:r>
        <w:t>GPIOA_Params.Pull = GPIO_NOPULL; //Selects no pull-up or pull-down activation</w:t>
      </w:r>
    </w:p>
    <w:p w:rsidR="00960D55" w:rsidRDefault="00960D55" w:rsidP="00960D55">
      <w:r>
        <w:t>HAL_GPIO_Init(GPIOA, &amp;GPIOA_Params); // Sets GPIOA into the modes specified in GPIOA_Params</w:t>
      </w:r>
    </w:p>
    <w:p w:rsidR="00960D55" w:rsidRDefault="00960D55" w:rsidP="00960D55"/>
    <w:p w:rsidR="00960D55" w:rsidRDefault="00960D55" w:rsidP="00960D55"/>
    <w:p w:rsidR="00960D55" w:rsidRDefault="00960D55" w:rsidP="00960D55">
      <w:r>
        <w:t>// Code to initialise pin 3 of GPIOE</w:t>
      </w:r>
    </w:p>
    <w:p w:rsidR="00960D55" w:rsidRDefault="00960D55" w:rsidP="00960D55">
      <w:r>
        <w:t>RCC-&gt;AHB1ENR |= RCC_AHB1ENR_GPIOEEN; //Enable the clock for GPIOE</w:t>
      </w:r>
    </w:p>
    <w:p w:rsidR="00960D55" w:rsidRDefault="00960D55" w:rsidP="00960D55">
      <w:r>
        <w:t>GPIOE_Params.Pin = GPIO_PIN_3; // Selects pin 3</w:t>
      </w:r>
    </w:p>
    <w:p w:rsidR="00960D55" w:rsidRDefault="00960D55" w:rsidP="00960D55">
      <w:r>
        <w:t>GPIOE_Params.Mode = GPIO_MODE_OUTPUT_PP; //Selects normal push-pull mode</w:t>
      </w:r>
    </w:p>
    <w:p w:rsidR="00960D55" w:rsidRDefault="00960D55" w:rsidP="00960D55">
      <w:r>
        <w:t>GPIOE_Params.Speed = GPIO_SPEED_FAST; //Selects fast speed</w:t>
      </w:r>
    </w:p>
    <w:p w:rsidR="00960D55" w:rsidRDefault="00960D55" w:rsidP="00960D55">
      <w:r>
        <w:lastRenderedPageBreak/>
        <w:t>GPIOE_Params.Pull = GPIO_PULLUP; //Selects pull-up activation</w:t>
      </w:r>
    </w:p>
    <w:p w:rsidR="00960D55" w:rsidRDefault="00960D55" w:rsidP="00960D55">
      <w:r>
        <w:t>HAL_GPIO_Init(GPIOE, &amp;GPIOE_Params); // Sets GPIOE into the modes specified in GPIOE_Params</w:t>
      </w:r>
    </w:p>
    <w:p w:rsidR="00960D55" w:rsidRDefault="00960D55" w:rsidP="00960D55">
      <w:r>
        <w:t>GPIOE-&gt;BSRR |= GPIO_PIN_3; //Sets the serial port enable pin CS high (idle)</w:t>
      </w:r>
    </w:p>
    <w:p w:rsidR="00960D55" w:rsidRDefault="00960D55" w:rsidP="00960D55">
      <w:r>
        <w:t>__HAL_SPI_ENABLE(&amp;SPI_Params); //Enable the SPI</w:t>
      </w:r>
    </w:p>
    <w:p w:rsidR="00960D55" w:rsidRDefault="00960D55" w:rsidP="00960D55"/>
    <w:p w:rsidR="00960D55" w:rsidRDefault="00960D55" w:rsidP="00960D55">
      <w:r>
        <w:t>//Code to initialise GPIOE pin 0 for the interrupt</w:t>
      </w:r>
    </w:p>
    <w:p w:rsidR="00960D55" w:rsidRDefault="00960D55" w:rsidP="00960D55">
      <w:r>
        <w:t>GPIOE_Params_I.Pin = GPIO_PIN_0; // Selects pin 0</w:t>
      </w:r>
    </w:p>
    <w:p w:rsidR="00960D55" w:rsidRDefault="00960D55" w:rsidP="00960D55">
      <w:r>
        <w:t>GPIOE_Params_I.Mode = GPIO_MODE_IT_RISING; // Selects the interrupt mode and configures the interrupt to be signalled on a rising edge (low to high transition)</w:t>
      </w:r>
    </w:p>
    <w:p w:rsidR="00960D55" w:rsidRDefault="00960D55" w:rsidP="00960D55">
      <w:r>
        <w:t>GPIOE_Params_I.Speed = GPIO_SPEED_FAST; //Selects fast speed</w:t>
      </w:r>
    </w:p>
    <w:p w:rsidR="00960D55" w:rsidRDefault="00960D55" w:rsidP="00960D55">
      <w:r>
        <w:t>HAL_GPIO_Init(GPIOE, &amp;GPIOE_Params_I); // Sets GPIOE into the modes specified in GPIOE_Params_I</w:t>
      </w:r>
    </w:p>
    <w:p w:rsidR="00960D55" w:rsidRDefault="00960D55" w:rsidP="00960D55">
      <w:r>
        <w:t>__HAL_SPI_ENABLE(&amp;SPI_Params); //Enable the SPI</w:t>
      </w:r>
    </w:p>
    <w:p w:rsidR="00960D55" w:rsidRDefault="00960D55" w:rsidP="00960D55"/>
    <w:p w:rsidR="00960D55" w:rsidRDefault="00960D55" w:rsidP="00960D55">
      <w:r>
        <w:t>// Initialize GPIO Port for LEDs and buttons</w:t>
      </w:r>
    </w:p>
    <w:p w:rsidR="00960D55" w:rsidRDefault="00960D55" w:rsidP="00960D55">
      <w:r>
        <w:t>RCC-&gt;AHB1ENR |= RCC_AHB1ENR_GPIODEN; // Enable Port D clock</w:t>
      </w:r>
    </w:p>
    <w:p w:rsidR="00960D55" w:rsidRDefault="00960D55" w:rsidP="00960D55">
      <w:r>
        <w:t>RCC-&gt;AHB1ENR |= RCC_AHB1ENR_GPIOAEN;</w:t>
      </w:r>
      <w:r>
        <w:tab/>
      </w:r>
      <w:r>
        <w:tab/>
        <w:t>//Enable GPIOA ports</w:t>
      </w:r>
    </w:p>
    <w:p w:rsidR="00960D55" w:rsidRDefault="00960D55" w:rsidP="00960D55">
      <w:r>
        <w:t>GPIOD-&gt;MODER |= GPIO_MODER_MODER14_0; // Port D.14 output - red LED</w:t>
      </w:r>
    </w:p>
    <w:p w:rsidR="00960D55" w:rsidRDefault="00960D55" w:rsidP="00960D55">
      <w:r>
        <w:t>GPIOD-&gt;MODER |= GPIO_MODER_MODER12_0; // Port D.12 output - green LED</w:t>
      </w:r>
    </w:p>
    <w:p w:rsidR="00960D55" w:rsidRDefault="00960D55" w:rsidP="00960D55">
      <w:r>
        <w:t>GPIOD-&gt;MODER |= GPIO_MODER_MODER15_0; // Port D.15 output - blue LED</w:t>
      </w:r>
    </w:p>
    <w:p w:rsidR="00960D55" w:rsidRDefault="00960D55" w:rsidP="00960D55">
      <w:r>
        <w:t>GPIOD-&gt;MODER |= GPIO_MODER_MODER13_0; // Port D.13 output - orange</w:t>
      </w:r>
    </w:p>
    <w:p w:rsidR="00960D55" w:rsidRDefault="00960D55" w:rsidP="00960D55">
      <w:r>
        <w:t>GPIOA-&gt;MODER |= 0; // GPIOA pin 0 USER PUSHBUTTON</w:t>
      </w:r>
    </w:p>
    <w:p w:rsidR="00960D55" w:rsidRDefault="00960D55" w:rsidP="00960D55">
      <w:r>
        <w:tab/>
      </w:r>
    </w:p>
    <w:p w:rsidR="00960D55" w:rsidRDefault="00960D55" w:rsidP="00960D55">
      <w:r>
        <w:tab/>
      </w:r>
    </w:p>
    <w:p w:rsidR="00960D55" w:rsidRDefault="00960D55" w:rsidP="00960D55">
      <w:r>
        <w:tab/>
      </w:r>
    </w:p>
    <w:p w:rsidR="00960D55" w:rsidRDefault="00960D55" w:rsidP="00960D55">
      <w:r>
        <w:t>data_to_send[0] = 0x00|0x20; // Address for Control_REG_4 register on LIS3DSH</w:t>
      </w:r>
    </w:p>
    <w:p w:rsidR="00960D55" w:rsidRDefault="00960D55" w:rsidP="00960D55">
      <w:r>
        <w:t>GPIOE-&gt;BSRR |= GPIO_PIN_3&lt;&lt;16; // Set the SPI communication enable line low to initiate communication</w:t>
      </w:r>
    </w:p>
    <w:p w:rsidR="00960D55" w:rsidRDefault="00960D55" w:rsidP="00960D55">
      <w:r>
        <w:lastRenderedPageBreak/>
        <w:t>HAL_SPI_Transmit(&amp;SPI_Params,data_to_send,data_size,data_timeout); // Send the address of the register to be read on the LIS3DSH</w:t>
      </w:r>
    </w:p>
    <w:p w:rsidR="00960D55" w:rsidRDefault="00960D55" w:rsidP="00960D55">
      <w:r>
        <w:t>data_to_send[0]=0x13;</w:t>
      </w:r>
    </w:p>
    <w:p w:rsidR="00960D55" w:rsidRDefault="00960D55" w:rsidP="00960D55">
      <w:r>
        <w:t>HAL_SPI_Transmit(&amp;SPI_Params,data_to_send,data_size,data_timeout);</w:t>
      </w:r>
    </w:p>
    <w:p w:rsidR="00960D55" w:rsidRDefault="00960D55" w:rsidP="00960D55">
      <w:r>
        <w:t>GPIOE-&gt;BSRR |= GPIO_PIN_3; // Set the SPI communication enable line high to signal the end of the communication process</w:t>
      </w:r>
    </w:p>
    <w:p w:rsidR="00960D55" w:rsidRDefault="00960D55" w:rsidP="00960D55"/>
    <w:p w:rsidR="00960D55" w:rsidRDefault="00960D55" w:rsidP="00960D55"/>
    <w:p w:rsidR="00960D55" w:rsidRDefault="00960D55" w:rsidP="00960D55"/>
    <w:p w:rsidR="00960D55" w:rsidRDefault="00960D55" w:rsidP="00960D55"/>
    <w:p w:rsidR="00960D55" w:rsidRDefault="00960D55" w:rsidP="00960D55">
      <w:r>
        <w:t>// Write a new value to control register 3 of the LIS3DSH to configure the interrupts</w:t>
      </w:r>
    </w:p>
    <w:p w:rsidR="00960D55" w:rsidRDefault="00960D55" w:rsidP="00960D55">
      <w:r>
        <w:t>data_to_send[0] = 0x23; // Address for control register 3 on the LIS3DSH</w:t>
      </w:r>
    </w:p>
    <w:p w:rsidR="00960D55" w:rsidRDefault="00960D55" w:rsidP="00960D55">
      <w:r>
        <w:t>GPIOE-&gt;BSRR = GPIO_PIN_3&lt;&lt;16; // Set the SPI communication enable line low to initiate communication</w:t>
      </w:r>
    </w:p>
    <w:p w:rsidR="00960D55" w:rsidRDefault="00960D55" w:rsidP="00960D55">
      <w:r>
        <w:t>HAL_SPI_Transmit(&amp;SPI_Params,data_to_send,data_size,data_timeout); // Send the address of the register to be read on the LIS3DSH</w:t>
      </w:r>
    </w:p>
    <w:p w:rsidR="00960D55" w:rsidRDefault="00960D55" w:rsidP="00960D55">
      <w:r>
        <w:t>data_to_send[0] = 0xC8; // Enable DRDY connected to Int1, sets Int1 active to high, enables int1</w:t>
      </w:r>
    </w:p>
    <w:p w:rsidR="00960D55" w:rsidRDefault="00960D55" w:rsidP="00960D55">
      <w:r>
        <w:t>HAL_SPI_Transmit(&amp;SPI_Params,data_to_send,data_size,data_timeout); // Send the new register value to the LIS3DSH through the SPI channel</w:t>
      </w:r>
    </w:p>
    <w:p w:rsidR="00960D55" w:rsidRDefault="00960D55" w:rsidP="00960D55">
      <w:r>
        <w:t>GPIOE-&gt;BSRR = GPIO_PIN_3; // Set the SPI communication enable line high to signal the end of the communication process</w:t>
      </w:r>
    </w:p>
    <w:p w:rsidR="00960D55" w:rsidRDefault="00960D55" w:rsidP="00960D55">
      <w:r>
        <w:t>//GPIOD-&gt;BSRR |= (1&lt;&lt;13); // Turns on the orange LED</w:t>
      </w:r>
    </w:p>
    <w:p w:rsidR="00960D55" w:rsidRDefault="00960D55" w:rsidP="00960D55"/>
    <w:p w:rsidR="00960D55" w:rsidRDefault="00960D55" w:rsidP="00960D55">
      <w:r>
        <w:t>for(;;){ //the loop keeps everything repeat</w:t>
      </w:r>
    </w:p>
    <w:p w:rsidR="00960D55" w:rsidRDefault="00960D55" w:rsidP="00960D55">
      <w:r>
        <w:t xml:space="preserve">if ((GPIOA-&gt;IDR &amp; 0x0001)!=1){  </w:t>
      </w:r>
      <w:r>
        <w:tab/>
      </w:r>
      <w:r>
        <w:tab/>
      </w:r>
      <w:r>
        <w:tab/>
        <w:t>//when the button was not pressed</w:t>
      </w:r>
    </w:p>
    <w:p w:rsidR="00960D55" w:rsidRDefault="00960D55" w:rsidP="00960D55">
      <w:r>
        <w:t>if (__HAL_GPIO_EXTI_GET_IT(GPIO_PIN_0)==SET){ // If interupt us avoked, start this</w:t>
      </w:r>
    </w:p>
    <w:p w:rsidR="00960D55" w:rsidRDefault="00960D55" w:rsidP="00960D55">
      <w:r>
        <w:t>__HAL_GPIO_EXTI_CLEAR_IT(GPIO_PIN_0); // Clears the interrupt flag before proceeding to service the interrupt for next time use</w:t>
      </w:r>
    </w:p>
    <w:p w:rsidR="00960D55" w:rsidRDefault="00960D55" w:rsidP="00960D55"/>
    <w:p w:rsidR="00960D55" w:rsidRDefault="00960D55" w:rsidP="00960D55">
      <w:r>
        <w:t>// Get the value from the MSB X-axis and Y-axis data register of the LIS3DSH</w:t>
      </w:r>
    </w:p>
    <w:p w:rsidR="00960D55" w:rsidRDefault="00960D55" w:rsidP="00960D55">
      <w:r>
        <w:lastRenderedPageBreak/>
        <w:t>data_to_send[0] = 0x80|0x29; // Address for X out on LIS3DSH</w:t>
      </w:r>
    </w:p>
    <w:p w:rsidR="00960D55" w:rsidRDefault="00960D55" w:rsidP="00960D55">
      <w:r>
        <w:t xml:space="preserve">GPIOE-&gt;BSRR = GPIO_PIN_3&lt;&lt;16; // Set the SPI communication enable line low to initiate communication </w:t>
      </w:r>
    </w:p>
    <w:p w:rsidR="00960D55" w:rsidRDefault="00960D55" w:rsidP="00960D55">
      <w:r>
        <w:t>HAL_SPI_Transmit(&amp;SPI_Params,data_to_send,data_size,data_timeout); // Send the address of the register to be read on the LIS3DSH</w:t>
      </w:r>
    </w:p>
    <w:p w:rsidR="00960D55" w:rsidRDefault="00960D55" w:rsidP="00960D55">
      <w:r>
        <w:t>data_to_send[0] = 0x00; // Set a blank address because we are waiting to receive data</w:t>
      </w:r>
    </w:p>
    <w:p w:rsidR="00960D55" w:rsidRDefault="00960D55" w:rsidP="00960D55">
      <w:r>
        <w:t>HAL_SPI_Receive(&amp;SPI_Params,data_to_send,data_size,data_timeout);// Get the data from the LIS3DSH through the SPI channel</w:t>
      </w:r>
    </w:p>
    <w:p w:rsidR="00960D55" w:rsidRDefault="00960D55" w:rsidP="00960D55">
      <w:r>
        <w:t>GPIOE-&gt;BSRR = GPIO_PIN_3;// Set the SPI communication enable line high to signal the end of the communication process</w:t>
      </w:r>
    </w:p>
    <w:p w:rsidR="00960D55" w:rsidRDefault="00960D55" w:rsidP="00960D55">
      <w:r>
        <w:t>X_Reg = *SPI_Params.pRxBuffPtr; // Read the data from the SPI buffer sub-structure into our internal variable.</w:t>
      </w:r>
    </w:p>
    <w:p w:rsidR="00960D55" w:rsidRDefault="00960D55" w:rsidP="00960D55"/>
    <w:p w:rsidR="00960D55" w:rsidRDefault="00960D55" w:rsidP="00960D55">
      <w:r>
        <w:tab/>
      </w:r>
    </w:p>
    <w:p w:rsidR="00960D55" w:rsidRDefault="00960D55" w:rsidP="00960D55">
      <w:r>
        <w:t>data_to_send[0] = 0x80|0x2B; // Address for Y OUT on LIS3DSH</w:t>
      </w:r>
    </w:p>
    <w:p w:rsidR="00960D55" w:rsidRDefault="00960D55" w:rsidP="00960D55">
      <w:r>
        <w:t xml:space="preserve">GPIOE-&gt;BSRR = GPIO_PIN_3&lt;&lt;16; // Set the SPI communication enable line low to initiate communication </w:t>
      </w:r>
    </w:p>
    <w:p w:rsidR="00960D55" w:rsidRDefault="00960D55" w:rsidP="00960D55">
      <w:r>
        <w:t>HAL_SPI_Transmit(&amp;SPI_Params,data_to_send,data_size,data_timeout); // Send the address of the register to be read on the LIS3DSH</w:t>
      </w:r>
    </w:p>
    <w:p w:rsidR="00960D55" w:rsidRDefault="00960D55" w:rsidP="00960D55">
      <w:r>
        <w:t>data_to_send[0] = 0x00; // Set a blank address because we are waiting to receive data</w:t>
      </w:r>
    </w:p>
    <w:p w:rsidR="00960D55" w:rsidRDefault="00960D55" w:rsidP="00960D55">
      <w:r>
        <w:t>HAL_SPI_Receive(&amp;SPI_Params,data_to_send,data_size,data_timeout);// Get the data from the LIS3DSH through the SPI channel</w:t>
      </w:r>
    </w:p>
    <w:p w:rsidR="00960D55" w:rsidRDefault="00960D55" w:rsidP="00960D55">
      <w:r>
        <w:t>GPIOE-&gt;BSRR = GPIO_PIN_3;// Set the SPI communication enable line high to signal the end of the communication process</w:t>
      </w:r>
    </w:p>
    <w:p w:rsidR="00960D55" w:rsidRDefault="00960D55" w:rsidP="00960D55">
      <w:r>
        <w:t>Y_Reg = *SPI_Params.pRxBuffPtr; // Read the data from the SPI buffer sub-structure into our internal variable.</w:t>
      </w:r>
    </w:p>
    <w:p w:rsidR="00960D55" w:rsidRDefault="00960D55" w:rsidP="00960D55"/>
    <w:p w:rsidR="00960D55" w:rsidRDefault="00960D55" w:rsidP="00960D55"/>
    <w:p w:rsidR="00960D55" w:rsidRDefault="00960D55" w:rsidP="00960D55">
      <w:r>
        <w:t xml:space="preserve">if((Y_Reg&amp;0x80) == 0x80){ // Check to see if the received value is positive or negative - the acceleration is a signed 16-bit number so the MSB is the sign bit - 1 is negative, 0 is positive. </w:t>
      </w:r>
    </w:p>
    <w:p w:rsidR="00960D55" w:rsidRDefault="00960D55" w:rsidP="00960D55">
      <w:r>
        <w:t>GPIOD-&gt;BSRR = (1&lt;&lt;15); // If the receive value is negative turn on the blue LED</w:t>
      </w:r>
    </w:p>
    <w:p w:rsidR="00960D55" w:rsidRDefault="00960D55" w:rsidP="00960D55">
      <w:r>
        <w:t>GPIOD-&gt;BSRR = (1&lt;&lt;(13+16)); // If the receive value is negative turn off the orange LED</w:t>
      </w:r>
    </w:p>
    <w:p w:rsidR="00960D55" w:rsidRDefault="00960D55" w:rsidP="00960D55">
      <w:r>
        <w:lastRenderedPageBreak/>
        <w:t>}</w:t>
      </w:r>
    </w:p>
    <w:p w:rsidR="00960D55" w:rsidRDefault="00960D55" w:rsidP="00960D55">
      <w:r>
        <w:t xml:space="preserve">else if((Y_Reg) == 0x00){ //Check to see if the received value is 0, </w:t>
      </w:r>
    </w:p>
    <w:p w:rsidR="00960D55" w:rsidRDefault="00960D55" w:rsidP="00960D55">
      <w:r>
        <w:t>GPIOD-&gt;BSRR = (1&lt;&lt;(13+16)); // turn off led</w:t>
      </w:r>
    </w:p>
    <w:p w:rsidR="00960D55" w:rsidRDefault="00960D55" w:rsidP="00960D55">
      <w:r>
        <w:t>GPIOD-&gt;BSRR = (1&lt;&lt;(15+16)); // turn off led</w:t>
      </w:r>
    </w:p>
    <w:p w:rsidR="00960D55" w:rsidRDefault="00960D55" w:rsidP="00960D55">
      <w:r>
        <w:t>}</w:t>
      </w:r>
    </w:p>
    <w:p w:rsidR="00960D55" w:rsidRDefault="00960D55" w:rsidP="00960D55">
      <w:r>
        <w:t>else{</w:t>
      </w:r>
    </w:p>
    <w:p w:rsidR="00960D55" w:rsidRDefault="00960D55" w:rsidP="00960D55">
      <w:r>
        <w:t>GPIOD-&gt;BSRR = (1&lt;&lt;13); // If the received value is another case turn on the orange LED</w:t>
      </w:r>
    </w:p>
    <w:p w:rsidR="00960D55" w:rsidRDefault="00960D55" w:rsidP="00960D55">
      <w:r>
        <w:t>GPIOD-&gt;BSRR = (1&lt;&lt;(15+16)); // If the received value is another case turn off the blue LED</w:t>
      </w:r>
    </w:p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>
      <w:r>
        <w:t>if((X_Reg) == 0x00){ //if X value is 0</w:t>
      </w:r>
    </w:p>
    <w:p w:rsidR="00960D55" w:rsidRDefault="00960D55" w:rsidP="00960D55">
      <w:r>
        <w:t>GPIOD-&gt;BSRR = (1&lt;&lt;(14+16)); // turn ff the red LED</w:t>
      </w:r>
    </w:p>
    <w:p w:rsidR="00960D55" w:rsidRDefault="00960D55" w:rsidP="00960D55">
      <w:r>
        <w:t>GPIOD-&gt;BSRR = (1&lt;&lt;(12+16)); //  turn off the green LED</w:t>
      </w:r>
    </w:p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>
      <w:r>
        <w:t>else if((X_Reg&amp;0x80) != 0x80){ //determine the value is a positive value</w:t>
      </w:r>
    </w:p>
    <w:p w:rsidR="00960D55" w:rsidRDefault="00960D55" w:rsidP="00960D55">
      <w:r>
        <w:t>GPIOD-&gt;BSRR = (1&lt;&lt;14); // If the received value is positive turn on the red LED</w:t>
      </w:r>
    </w:p>
    <w:p w:rsidR="00960D55" w:rsidRDefault="00960D55" w:rsidP="00960D55">
      <w:r>
        <w:t>GPIOD-&gt;BSRR = (1&lt;&lt;(12+16)); // If the received value is positive turn off the green LED</w:t>
      </w:r>
    </w:p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>
      <w:r>
        <w:t>else if((X_Reg&amp;0x80) == 0x80){ //determine the value is a negative value</w:t>
      </w:r>
    </w:p>
    <w:p w:rsidR="00960D55" w:rsidRDefault="00960D55" w:rsidP="00960D55">
      <w:r>
        <w:t>GPIOD-&gt;BSRR = (1&lt;&lt;12); // If the received value is positive turn on the green LED</w:t>
      </w:r>
    </w:p>
    <w:p w:rsidR="00960D55" w:rsidRDefault="00960D55" w:rsidP="00960D55">
      <w:r>
        <w:t>GPIOD-&gt;BSRR = (1&lt;&lt;(14+16)); // If the received value is positive turn off the red LED</w:t>
      </w:r>
    </w:p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>
      <w:r>
        <w:t>else{</w:t>
      </w:r>
    </w:p>
    <w:p w:rsidR="00960D55" w:rsidRDefault="00960D55" w:rsidP="00960D55">
      <w:r>
        <w:tab/>
      </w:r>
    </w:p>
    <w:p w:rsidR="00960D55" w:rsidRDefault="00960D55" w:rsidP="00960D55">
      <w:r>
        <w:lastRenderedPageBreak/>
        <w:tab/>
        <w:t>//to let initial value cases stay here</w:t>
      </w:r>
    </w:p>
    <w:p w:rsidR="00960D55" w:rsidRDefault="00960D55" w:rsidP="00960D55">
      <w:r>
        <w:tab/>
        <w:t>}</w:t>
      </w:r>
    </w:p>
    <w:p w:rsidR="00960D55" w:rsidRDefault="00960D55" w:rsidP="00960D55"/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>
      <w:r>
        <w:t>}</w:t>
      </w:r>
    </w:p>
    <w:p w:rsidR="00960D55" w:rsidRDefault="00960D55" w:rsidP="00960D55"/>
    <w:p w:rsidR="00960D55" w:rsidRDefault="00960D55" w:rsidP="00960D55"/>
    <w:p w:rsidR="00960D55" w:rsidRDefault="00960D55" w:rsidP="00960D55">
      <w:r>
        <w:t>else{</w:t>
      </w:r>
    </w:p>
    <w:p w:rsidR="00960D55" w:rsidRDefault="00960D55" w:rsidP="00960D55">
      <w:r>
        <w:t xml:space="preserve">// Just to let else status of code be kept here, in case of unpredicted changes. </w:t>
      </w:r>
    </w:p>
    <w:p w:rsidR="00960D55" w:rsidRDefault="00960D55" w:rsidP="00960D55">
      <w:r>
        <w:t xml:space="preserve">} </w:t>
      </w:r>
    </w:p>
    <w:p w:rsidR="00960D55" w:rsidRDefault="00960D55" w:rsidP="00960D55">
      <w:r>
        <w:t>}</w:t>
      </w:r>
    </w:p>
    <w:p w:rsidR="00487DA2" w:rsidRDefault="00960D55" w:rsidP="00960D55">
      <w:r>
        <w:t>}</w:t>
      </w:r>
      <w:bookmarkStart w:id="0" w:name="_GoBack"/>
      <w:bookmarkEnd w:id="0"/>
    </w:p>
    <w:sectPr w:rsidR="0048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48"/>
    <w:rsid w:val="000A0848"/>
    <w:rsid w:val="000A2D6B"/>
    <w:rsid w:val="00487DA2"/>
    <w:rsid w:val="00830E83"/>
    <w:rsid w:val="009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314CB-B719-46D2-A792-B051D6DB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45ED74C4.dotm</Template>
  <TotalTime>0</TotalTime>
  <Pages>7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</cp:revision>
  <dcterms:created xsi:type="dcterms:W3CDTF">2016-11-18T14:55:00Z</dcterms:created>
  <dcterms:modified xsi:type="dcterms:W3CDTF">2016-11-18T14:55:00Z</dcterms:modified>
</cp:coreProperties>
</file>